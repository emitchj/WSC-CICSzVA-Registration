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Pr="005521DD" w:rsidRDefault="005D3EC3" w:rsidP="00C95B53">
      <w:pPr>
        <w:spacing w:after="120"/>
        <w:rPr>
          <w:rFonts w:cs="Arial"/>
          <w:color w:val="000000" w:themeColor="text1"/>
          <w:szCs w:val="20"/>
        </w:rPr>
      </w:pPr>
    </w:p>
    <w:p w14:paraId="4936C98A" w14:textId="77777777" w:rsidR="005D3EC3" w:rsidRPr="005521DD" w:rsidRDefault="005D3EC3" w:rsidP="007E4FAE">
      <w:pPr>
        <w:spacing w:after="120"/>
        <w:rPr>
          <w:rFonts w:cs="Arial"/>
          <w:color w:val="000000" w:themeColor="text1"/>
          <w:sz w:val="28"/>
          <w:szCs w:val="28"/>
        </w:rPr>
      </w:pP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B2901CE" w14:textId="15B78796" w:rsidR="007E4FAE" w:rsidRPr="005521DD" w:rsidRDefault="00DE4BAD"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521DD">
          <w:rPr>
            <w:rStyle w:val="Hyperlink"/>
            <w:rFonts w:cs="Arial"/>
            <w:b/>
            <w:bCs/>
            <w:sz w:val="32"/>
            <w:szCs w:val="32"/>
          </w:rPr>
          <w:t>https://emitchj.github.io/WSC-CICSzVA-Registration/</w:t>
        </w:r>
      </w:hyperlink>
      <w:r w:rsidR="00ED2AFD" w:rsidRPr="005521DD">
        <w:rPr>
          <w:rFonts w:cs="Arial"/>
          <w:b/>
          <w:bCs/>
          <w:color w:val="000000" w:themeColor="text1"/>
          <w:sz w:val="32"/>
          <w:szCs w:val="32"/>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2B9572D9"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76FE2979" w:rsidR="005521DD" w:rsidRPr="005521DD" w:rsidRDefault="005521DD" w:rsidP="005D3EC3">
      <w:pPr>
        <w:rPr>
          <w:rFonts w:ascii="Arial" w:hAnsi="Arial"/>
          <w:sz w:val="24"/>
        </w:rPr>
      </w:pPr>
      <w:r w:rsidRPr="005521DD">
        <w:rPr>
          <w:rFonts w:ascii="Arial" w:hAnsi="Arial"/>
          <w:sz w:val="24"/>
        </w:rPr>
        <w:drawing>
          <wp:inline distT="0" distB="0" distL="0" distR="0" wp14:anchorId="0F8A000B" wp14:editId="28F32574">
            <wp:extent cx="5401429" cy="1886213"/>
            <wp:effectExtent l="0" t="0" r="8890" b="0"/>
            <wp:docPr id="1006168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8775" name="Picture 1" descr="A screen shot of a computer&#10;&#10;Description automatically generated"/>
                    <pic:cNvPicPr/>
                  </pic:nvPicPr>
                  <pic:blipFill>
                    <a:blip r:embed="rId15"/>
                    <a:stretch>
                      <a:fillRect/>
                    </a:stretch>
                  </pic:blipFill>
                  <pic:spPr>
                    <a:xfrm>
                      <a:off x="0" y="0"/>
                      <a:ext cx="5401429" cy="1886213"/>
                    </a:xfrm>
                    <a:prstGeom prst="rect">
                      <a:avLst/>
                    </a:prstGeom>
                  </pic:spPr>
                </pic:pic>
              </a:graphicData>
            </a:graphic>
          </wp:inline>
        </w:drawing>
      </w:r>
    </w:p>
    <w:p w14:paraId="5B75E0CB" w14:textId="77777777" w:rsidR="005521DD" w:rsidRDefault="005521DD">
      <w:pPr>
        <w:rPr>
          <w:rFonts w:ascii="Arial" w:hAnsi="Arial"/>
          <w:sz w:val="24"/>
        </w:rPr>
      </w:pPr>
    </w:p>
    <w:p w14:paraId="2D456DFF" w14:textId="77777777" w:rsidR="005521DD" w:rsidRDefault="005521DD">
      <w:pPr>
        <w:rPr>
          <w:noProof/>
        </w:rPr>
      </w:pPr>
      <w:r w:rsidRPr="005521DD">
        <w:rPr>
          <w:rFonts w:ascii="Arial" w:hAnsi="Arial"/>
          <w:sz w:val="24"/>
        </w:rPr>
        <w:t>You will see connection details that look like this:</w:t>
      </w:r>
      <w:r w:rsidRPr="005521DD">
        <w:rPr>
          <w:noProof/>
        </w:rPr>
        <w:t xml:space="preserve"> </w:t>
      </w:r>
      <w:r w:rsidRPr="005521DD">
        <w:rPr>
          <w:rFonts w:ascii="Arial" w:hAnsi="Arial"/>
          <w:sz w:val="24"/>
        </w:rPr>
        <w:drawing>
          <wp:inline distT="0" distB="0" distL="0" distR="0" wp14:anchorId="0DCAF90F" wp14:editId="59095B75">
            <wp:extent cx="5191850" cy="1962424"/>
            <wp:effectExtent l="0" t="0" r="8890" b="0"/>
            <wp:docPr id="157163204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32046" name="Picture 1" descr="A screenshot of a computer error&#10;&#10;Description automatically generated"/>
                    <pic:cNvPicPr/>
                  </pic:nvPicPr>
                  <pic:blipFill>
                    <a:blip r:embed="rId16"/>
                    <a:stretch>
                      <a:fillRect/>
                    </a:stretch>
                  </pic:blipFill>
                  <pic:spPr>
                    <a:xfrm>
                      <a:off x="0" y="0"/>
                      <a:ext cx="5191850" cy="1962424"/>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lastRenderedPageBreak/>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74C91DE9" w14:textId="75899429" w:rsidR="005521DD" w:rsidRPr="005521DD" w:rsidRDefault="005521DD" w:rsidP="005521DD">
      <w:pPr>
        <w:ind w:left="720"/>
        <w:rPr>
          <w:rFonts w:ascii="Arial" w:hAnsi="Arial"/>
          <w:sz w:val="24"/>
        </w:rPr>
      </w:pPr>
      <w:r w:rsidRPr="005521DD">
        <w:drawing>
          <wp:inline distT="0" distB="0" distL="0" distR="0" wp14:anchorId="3A05ECFE" wp14:editId="0E8768B1">
            <wp:extent cx="3219899" cy="4267796"/>
            <wp:effectExtent l="0" t="0" r="0" b="0"/>
            <wp:docPr id="14693081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8115" name="Picture 1" descr="A screenshot of a computer screen&#10;&#10;Description automatically generated"/>
                    <pic:cNvPicPr/>
                  </pic:nvPicPr>
                  <pic:blipFill>
                    <a:blip r:embed="rId17"/>
                    <a:stretch>
                      <a:fillRect/>
                    </a:stretch>
                  </pic:blipFill>
                  <pic:spPr>
                    <a:xfrm>
                      <a:off x="0" y="0"/>
                      <a:ext cx="3219899" cy="4267796"/>
                    </a:xfrm>
                    <a:prstGeom prst="rect">
                      <a:avLst/>
                    </a:prstGeom>
                  </pic:spPr>
                </pic:pic>
              </a:graphicData>
            </a:graphic>
          </wp:inline>
        </w:drawing>
      </w:r>
      <w:r w:rsidRPr="005521DD">
        <w:rPr>
          <w:rFonts w:ascii="Arial" w:hAnsi="Arial"/>
          <w:sz w:val="24"/>
        </w:rPr>
        <w:br w:type="page"/>
      </w:r>
    </w:p>
    <w:p w14:paraId="3A3EE26F" w14:textId="77777777" w:rsidR="005521DD" w:rsidRDefault="005521DD">
      <w:pPr>
        <w:rPr>
          <w:rFonts w:ascii="Arial" w:hAnsi="Arial"/>
          <w:b/>
          <w:bCs/>
          <w:i/>
          <w:iCs/>
          <w:sz w:val="32"/>
          <w:szCs w:val="32"/>
          <w:u w:val="single"/>
        </w:rPr>
      </w:pPr>
    </w:p>
    <w:p w14:paraId="0B4F0747" w14:textId="77777777" w:rsidR="005D3EC3" w:rsidRPr="005521DD" w:rsidRDefault="005D3EC3">
      <w:pPr>
        <w:rPr>
          <w:rFonts w:ascii="Arial" w:hAnsi="Arial"/>
          <w:b/>
          <w:bCs/>
          <w:i/>
          <w:iCs/>
          <w:sz w:val="32"/>
          <w:szCs w:val="32"/>
          <w:u w:val="single"/>
        </w:rPr>
      </w:pP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r w:rsidRPr="005521DD">
        <w:rPr>
          <w:rFonts w:ascii="Arial" w:hAnsi="Arial"/>
          <w:bCs/>
        </w:rPr>
        <w:t xml:space="preserve">Lxx – </w:t>
      </w:r>
      <w:r w:rsidRPr="005521DD">
        <w:rPr>
          <w:rFonts w:ascii="Arial" w:hAnsi="Arial"/>
        </w:rPr>
        <w:t xml:space="preserve">Developing RESTful APIs for a CICS Channel </w:t>
      </w:r>
      <w:proofErr w:type="gramStart"/>
      <w:r w:rsidRPr="005521DD">
        <w:rPr>
          <w:rFonts w:ascii="Arial" w:hAnsi="Arial"/>
        </w:rPr>
        <w:t>program</w:t>
      </w:r>
      <w:proofErr w:type="gramEnd"/>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(z/OS Userids, Password, Port, etc)</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&lt;zOS_userid&gt;.CICSLAB.UTIL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&lt;zOS_userid&gt;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&lt;zOS_Password&gt;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&lt;CICS_Port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&lt;Servlet_JSP_Port&gt;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&lt;zOS_DNS_Name&gt;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Cntl-Enter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CtrlShift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22EB6" w14:textId="77777777" w:rsidR="001A040F" w:rsidRDefault="001A040F">
      <w:r>
        <w:separator/>
      </w:r>
    </w:p>
    <w:p w14:paraId="3A06E6BE" w14:textId="77777777" w:rsidR="001A040F" w:rsidRDefault="001A040F"/>
  </w:endnote>
  <w:endnote w:type="continuationSeparator" w:id="0">
    <w:p w14:paraId="599012BF" w14:textId="77777777" w:rsidR="001A040F" w:rsidRDefault="001A040F">
      <w:r>
        <w:continuationSeparator/>
      </w:r>
    </w:p>
    <w:p w14:paraId="072BFECF" w14:textId="77777777" w:rsidR="001A040F" w:rsidRDefault="001A040F"/>
  </w:endnote>
  <w:endnote w:type="continuationNotice" w:id="1">
    <w:p w14:paraId="15D07FDE" w14:textId="77777777" w:rsidR="001A040F" w:rsidRDefault="001A04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EBBD3F90-2A0E-4CCB-850D-20B6ACC2131E}"/>
    <w:embedBold r:id="rId2" w:fontKey="{5A69FEC9-4DE7-47A2-958C-6C63472A8DCD}"/>
    <w:embedItalic r:id="rId3" w:fontKey="{C37EA4D7-937B-4CED-9327-9B98FA903900}"/>
  </w:font>
  <w:font w:name="Calibri">
    <w:panose1 w:val="020F0502020204030204"/>
    <w:charset w:val="00"/>
    <w:family w:val="swiss"/>
    <w:pitch w:val="variable"/>
    <w:sig w:usb0="E4002EFF" w:usb1="C200247B" w:usb2="00000009" w:usb3="00000000" w:csb0="000001FF" w:csb1="00000000"/>
    <w:embedRegular r:id="rId4" w:fontKey="{E1E7D5A9-A4B0-40F0-A323-DEC06F2ED2BE}"/>
    <w:embedBold r:id="rId5" w:fontKey="{0362E658-E116-49DF-BD85-C1F5041A6DB6}"/>
  </w:font>
  <w:font w:name="Tahoma">
    <w:panose1 w:val="020B0604030504040204"/>
    <w:charset w:val="00"/>
    <w:family w:val="swiss"/>
    <w:pitch w:val="variable"/>
    <w:sig w:usb0="E1002EFF" w:usb1="C000605B" w:usb2="00000029" w:usb3="00000000" w:csb0="000101FF" w:csb1="00000000"/>
    <w:embedRegular r:id="rId6" w:fontKey="{1FB8AEA6-094B-4059-9827-AC02CB140A7E}"/>
  </w:font>
  <w:font w:name="Cambria">
    <w:panose1 w:val="02040503050406030204"/>
    <w:charset w:val="00"/>
    <w:family w:val="roman"/>
    <w:pitch w:val="variable"/>
    <w:sig w:usb0="E00006FF" w:usb1="420024FF" w:usb2="02000000" w:usb3="00000000" w:csb0="0000019F" w:csb1="00000000"/>
    <w:embedBold r:id="rId7" w:fontKey="{457D6F7B-16C4-4D50-91F8-B2213FE9FFC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9961EE6E-AF39-409D-84E8-1812A074F82A}"/>
    <w:embedBold r:id="rId9" w:fontKey="{5C22FCBC-4595-4A6D-9181-A68CB07211DE}"/>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EF128443-4189-4F1B-89D3-10E550D11EDD}"/>
  </w:font>
  <w:font w:name="IBM Plex Sans SmBld">
    <w:altName w:val="IBM Plex Sans SemiBold"/>
    <w:panose1 w:val="020B0703050203000203"/>
    <w:charset w:val="00"/>
    <w:family w:val="swiss"/>
    <w:pitch w:val="variable"/>
    <w:sig w:usb0="A00002EF" w:usb1="5000203B" w:usb2="00000000" w:usb3="00000000" w:csb0="0000019F" w:csb1="00000000"/>
    <w:embedBold r:id="rId11" w:fontKey="{4A3D966D-03D7-4B8A-8406-4AF543FD75DE}"/>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89104" w14:textId="77777777" w:rsidR="001A040F" w:rsidRDefault="001A040F">
      <w:r>
        <w:separator/>
      </w:r>
    </w:p>
    <w:p w14:paraId="0CE02218" w14:textId="77777777" w:rsidR="001A040F" w:rsidRDefault="001A040F"/>
  </w:footnote>
  <w:footnote w:type="continuationSeparator" w:id="0">
    <w:p w14:paraId="4F343423" w14:textId="77777777" w:rsidR="001A040F" w:rsidRDefault="001A040F">
      <w:r>
        <w:continuationSeparator/>
      </w:r>
    </w:p>
    <w:p w14:paraId="20C0F9EF" w14:textId="77777777" w:rsidR="001A040F" w:rsidRDefault="001A040F"/>
  </w:footnote>
  <w:footnote w:type="continuationNotice" w:id="1">
    <w:p w14:paraId="28213432" w14:textId="77777777" w:rsidR="001A040F" w:rsidRDefault="001A04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31</TotalTime>
  <Pages>9</Pages>
  <Words>1110</Words>
  <Characters>6329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6</cp:revision>
  <cp:lastPrinted>2018-02-08T08:19:00Z</cp:lastPrinted>
  <dcterms:created xsi:type="dcterms:W3CDTF">2024-06-28T16:30:00Z</dcterms:created>
  <dcterms:modified xsi:type="dcterms:W3CDTF">2024-06-28T17:14:00Z</dcterms:modified>
</cp:coreProperties>
</file>