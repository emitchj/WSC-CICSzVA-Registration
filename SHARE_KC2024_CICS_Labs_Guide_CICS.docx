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16888E65"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r w:rsidR="00913B81">
        <w:rPr>
          <w:rFonts w:ascii="Arial" w:hAnsi="Arial"/>
          <w:sz w:val="24"/>
        </w:rPr>
        <w: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lastRenderedPageBreak/>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724ADE">
        <w:rPr>
          <w:rFonts w:cs="Arial"/>
          <w:b/>
          <w:bCs/>
          <w:color w:val="000000" w:themeColor="text1"/>
          <w:sz w:val="28"/>
          <w:szCs w:val="28"/>
        </w:rPr>
        <w:t>10181: Modernizing CICS applications with Jav</w:t>
      </w:r>
      <w:r w:rsidRPr="005521DD">
        <w:rPr>
          <w:rFonts w:cs="Arial"/>
          <w:color w:val="000000" w:themeColor="text1"/>
          <w:sz w:val="28"/>
          <w:szCs w:val="28"/>
        </w:rPr>
        <w:t>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1F08F269" w:rsidR="00B40C2B" w:rsidRPr="005521DD" w:rsidRDefault="00B40C2B" w:rsidP="00B40C2B">
      <w:pPr>
        <w:pStyle w:val="BodyText0"/>
        <w:numPr>
          <w:ilvl w:val="0"/>
          <w:numId w:val="19"/>
        </w:numPr>
        <w:rPr>
          <w:rFonts w:ascii="Arial" w:hAnsi="Arial"/>
          <w:bCs/>
        </w:rPr>
      </w:pPr>
      <w:r w:rsidRPr="005521DD">
        <w:rPr>
          <w:rFonts w:ascii="Arial" w:hAnsi="Arial"/>
          <w:bCs/>
        </w:rPr>
        <w:t>L</w:t>
      </w:r>
      <w:r w:rsidR="00724ADE">
        <w:rPr>
          <w:rFonts w:ascii="Arial" w:hAnsi="Arial"/>
          <w:bCs/>
        </w:rPr>
        <w:t>97</w:t>
      </w:r>
      <w:r w:rsidRPr="005521DD">
        <w:rPr>
          <w:rFonts w:ascii="Arial" w:hAnsi="Arial"/>
          <w:bCs/>
        </w:rPr>
        <w:t xml:space="preserve"> – </w:t>
      </w:r>
      <w:r w:rsidRPr="005521DD">
        <w:rPr>
          <w:rFonts w:ascii="Arial" w:hAnsi="Arial"/>
        </w:rPr>
        <w:t>Developing RESTful APIs for a CICS Channel program</w:t>
      </w:r>
    </w:p>
    <w:p w14:paraId="3020E299" w14:textId="77777777" w:rsidR="00035A15" w:rsidRPr="005521DD" w:rsidRDefault="00035A15" w:rsidP="00B75753">
      <w:pPr>
        <w:pStyle w:val="BodyText0"/>
        <w:rPr>
          <w:rFonts w:ascii="Arial" w:hAnsi="Arial"/>
          <w:b/>
          <w:bCs/>
        </w:rPr>
      </w:pPr>
    </w:p>
    <w:p w14:paraId="7FA03705" w14:textId="77777777" w:rsidR="00724ADE" w:rsidRDefault="00724ADE" w:rsidP="00B75753">
      <w:pPr>
        <w:pStyle w:val="BodyText0"/>
        <w:rPr>
          <w:rFonts w:ascii="Arial" w:hAnsi="Arial"/>
          <w:b/>
          <w:bCs/>
        </w:rPr>
      </w:pPr>
    </w:p>
    <w:p w14:paraId="00D87639" w14:textId="77777777" w:rsidR="00724ADE" w:rsidRDefault="00724ADE" w:rsidP="00B75753">
      <w:pPr>
        <w:pStyle w:val="BodyText0"/>
        <w:rPr>
          <w:rFonts w:ascii="Arial" w:hAnsi="Arial"/>
          <w:b/>
          <w:bCs/>
        </w:rPr>
      </w:pPr>
    </w:p>
    <w:p w14:paraId="5D0828DB" w14:textId="406BC103" w:rsidR="00724ADE" w:rsidRPr="00724ADE" w:rsidRDefault="00724ADE" w:rsidP="00B75753">
      <w:pPr>
        <w:pStyle w:val="BodyText0"/>
        <w:rPr>
          <w:rFonts w:ascii="Arial" w:hAnsi="Arial"/>
          <w:b/>
          <w:bCs/>
        </w:rPr>
      </w:pPr>
      <w:r w:rsidRPr="00724ADE">
        <w:rPr>
          <w:rFonts w:ascii="Arial" w:hAnsi="Arial"/>
          <w:b/>
          <w:bCs/>
        </w:rPr>
        <w:t xml:space="preserve">NOTE1: </w:t>
      </w:r>
    </w:p>
    <w:p w14:paraId="11A92DA0" w14:textId="24AE63BB" w:rsidR="00720C13" w:rsidRDefault="00724ADE" w:rsidP="00724ADE">
      <w:pPr>
        <w:pStyle w:val="BodyText0"/>
        <w:ind w:left="720"/>
        <w:rPr>
          <w:rFonts w:ascii="Arial" w:hAnsi="Arial"/>
        </w:rPr>
      </w:pPr>
      <w:r>
        <w:rPr>
          <w:rFonts w:ascii="Arial" w:hAnsi="Arial"/>
        </w:rPr>
        <w:t>Hard</w:t>
      </w:r>
      <w:r w:rsidR="000F28CE">
        <w:rPr>
          <w:rFonts w:ascii="Arial" w:hAnsi="Arial"/>
        </w:rPr>
        <w:t>copies of the labs</w:t>
      </w:r>
      <w:r>
        <w:rPr>
          <w:rFonts w:ascii="Arial" w:hAnsi="Arial"/>
        </w:rPr>
        <w:t xml:space="preserve"> exercise documents</w:t>
      </w:r>
      <w:r w:rsidR="000F28CE">
        <w:rPr>
          <w:rFonts w:ascii="Arial" w:hAnsi="Arial"/>
        </w:rPr>
        <w:t xml:space="preserve"> are available at the event.</w:t>
      </w:r>
      <w:r w:rsidR="00720C13">
        <w:rPr>
          <w:rFonts w:ascii="Arial" w:hAnsi="Arial"/>
        </w:rPr>
        <w:t xml:space="preserve">  You instructors will make them available to you.</w:t>
      </w:r>
      <w:r w:rsidR="000F28CE">
        <w:rPr>
          <w:rFonts w:ascii="Arial" w:hAnsi="Arial"/>
        </w:rPr>
        <w:t xml:space="preserve">  </w:t>
      </w:r>
    </w:p>
    <w:p w14:paraId="43934CB1" w14:textId="77777777" w:rsidR="00720C13" w:rsidRDefault="00720C13" w:rsidP="00724ADE">
      <w:pPr>
        <w:pStyle w:val="BodyText0"/>
        <w:ind w:left="720"/>
        <w:rPr>
          <w:rFonts w:ascii="Arial" w:hAnsi="Arial"/>
        </w:rPr>
      </w:pPr>
    </w:p>
    <w:p w14:paraId="1C3D492E" w14:textId="7A8B6078" w:rsidR="00720C13" w:rsidRPr="005521DD" w:rsidRDefault="000F28CE" w:rsidP="00720C13">
      <w:pPr>
        <w:pStyle w:val="BodyText0"/>
        <w:ind w:left="720"/>
        <w:rPr>
          <w:rFonts w:ascii="Arial" w:hAnsi="Arial"/>
        </w:rPr>
      </w:pPr>
      <w:r>
        <w:rPr>
          <w:rFonts w:ascii="Arial" w:hAnsi="Arial"/>
        </w:rPr>
        <w:t>“</w:t>
      </w:r>
      <w:r w:rsidR="00720C13">
        <w:rPr>
          <w:rFonts w:ascii="Arial" w:hAnsi="Arial"/>
        </w:rPr>
        <w:t>S</w:t>
      </w:r>
      <w:r>
        <w:rPr>
          <w:rFonts w:ascii="Arial" w:hAnsi="Arial"/>
        </w:rPr>
        <w:t>oftcopies”</w:t>
      </w:r>
      <w:r w:rsidR="00720C13">
        <w:rPr>
          <w:rFonts w:ascii="Arial" w:hAnsi="Arial"/>
        </w:rPr>
        <w:t xml:space="preserve"> </w:t>
      </w:r>
      <w:r>
        <w:rPr>
          <w:rFonts w:ascii="Arial" w:hAnsi="Arial"/>
        </w:rPr>
        <w:t xml:space="preserve">are also available.  </w:t>
      </w:r>
      <w:r w:rsidR="00720C13">
        <w:rPr>
          <w:rFonts w:ascii="Arial" w:hAnsi="Arial"/>
        </w:rPr>
        <w:t>Use this URL to download PDF versions for the exercises:</w:t>
      </w:r>
    </w:p>
    <w:p w14:paraId="34F2EBF1" w14:textId="7894C496" w:rsidR="000F28CE" w:rsidRDefault="000F28CE" w:rsidP="00720C13">
      <w:pPr>
        <w:pStyle w:val="BodyText0"/>
        <w:ind w:left="720"/>
        <w:rPr>
          <w:rFonts w:ascii="Arial" w:hAnsi="Arial"/>
        </w:rPr>
      </w:pPr>
      <w:r w:rsidRPr="005521DD">
        <w:rPr>
          <w:rFonts w:ascii="Arial" w:hAnsi="Arial"/>
        </w:rPr>
        <w:t xml:space="preserve"> </w:t>
      </w:r>
      <w:hyperlink r:id="rId18" w:history="1">
        <w:r w:rsidR="00720C13" w:rsidRPr="00CE3CC9">
          <w:rPr>
            <w:rStyle w:val="Hyperlink"/>
            <w:rFonts w:ascii="Arial" w:hAnsi="Arial"/>
          </w:rPr>
          <w:t>https://emitchj.github.io/WSC-CICSzVA-Registration/</w:t>
        </w:r>
      </w:hyperlink>
      <w:r w:rsidR="00720C13">
        <w:rPr>
          <w:rFonts w:ascii="Arial" w:hAnsi="Arial"/>
        </w:rPr>
        <w:t xml:space="preserve"> </w:t>
      </w:r>
    </w:p>
    <w:p w14:paraId="7BC8BE0D" w14:textId="77777777" w:rsidR="00720C13" w:rsidRDefault="00720C13" w:rsidP="00B75753">
      <w:pPr>
        <w:pStyle w:val="BodyText0"/>
        <w:rPr>
          <w:rFonts w:ascii="Arial" w:hAnsi="Arial"/>
          <w:b/>
          <w:bCs/>
        </w:rPr>
      </w:pPr>
    </w:p>
    <w:p w14:paraId="32BCEC8F" w14:textId="3DD3A75F" w:rsidR="00724ADE" w:rsidRPr="00724ADE" w:rsidRDefault="00724ADE" w:rsidP="00B75753">
      <w:pPr>
        <w:pStyle w:val="BodyText0"/>
        <w:rPr>
          <w:rFonts w:ascii="Arial" w:hAnsi="Arial"/>
          <w:b/>
          <w:bCs/>
        </w:rPr>
      </w:pPr>
      <w:r w:rsidRPr="00724ADE">
        <w:rPr>
          <w:rFonts w:ascii="Arial" w:hAnsi="Arial"/>
          <w:b/>
          <w:bCs/>
        </w:rPr>
        <w:t>NOTE2:</w:t>
      </w:r>
    </w:p>
    <w:p w14:paraId="6028A45C" w14:textId="77777777" w:rsidR="00720C13" w:rsidRDefault="00724ADE" w:rsidP="00720C13">
      <w:pPr>
        <w:pStyle w:val="BodyText0"/>
        <w:ind w:left="720"/>
        <w:rPr>
          <w:rFonts w:ascii="Arial" w:hAnsi="Arial"/>
        </w:rPr>
      </w:pPr>
      <w:r>
        <w:rPr>
          <w:rFonts w:ascii="Arial" w:hAnsi="Arial"/>
        </w:rPr>
        <w:t>To assist with entering various input fields during the lab exercises, there are copy/past</w:t>
      </w:r>
      <w:r w:rsidR="00720C13">
        <w:rPr>
          <w:rFonts w:ascii="Arial" w:hAnsi="Arial"/>
        </w:rPr>
        <w:t xml:space="preserve">e files that contain the input text for various steps in the exercise.  </w:t>
      </w:r>
    </w:p>
    <w:p w14:paraId="0DA1306F" w14:textId="4EF0A7A3" w:rsidR="00720C13" w:rsidRDefault="00720C13" w:rsidP="00720C13">
      <w:pPr>
        <w:pStyle w:val="BodyText0"/>
        <w:ind w:left="720"/>
        <w:rPr>
          <w:rFonts w:ascii="Arial" w:hAnsi="Arial"/>
        </w:rPr>
      </w:pPr>
      <w:r>
        <w:rPr>
          <w:rFonts w:ascii="Arial" w:hAnsi="Arial"/>
        </w:rPr>
        <w:t>Use the text in these files to avoid manually typing input, especially some of the longer and more complex items.  This will help avoid typos and other mistakes.</w:t>
      </w:r>
    </w:p>
    <w:p w14:paraId="385AF0C9" w14:textId="77777777" w:rsidR="005B3354" w:rsidRDefault="005B3354" w:rsidP="00720C13">
      <w:pPr>
        <w:pStyle w:val="BodyText0"/>
        <w:ind w:left="720"/>
        <w:rPr>
          <w:rFonts w:ascii="Arial" w:hAnsi="Arial"/>
        </w:rPr>
      </w:pPr>
    </w:p>
    <w:p w14:paraId="3E5098A5" w14:textId="4214F07E" w:rsidR="00B40C2B" w:rsidRPr="005521DD" w:rsidRDefault="00724ADE" w:rsidP="00720C13">
      <w:pPr>
        <w:pStyle w:val="BodyText0"/>
        <w:ind w:left="720"/>
        <w:rPr>
          <w:rFonts w:ascii="Arial" w:hAnsi="Arial"/>
          <w:b/>
          <w:bCs/>
        </w:rPr>
      </w:pPr>
      <w:r>
        <w:rPr>
          <w:rFonts w:ascii="Arial" w:hAnsi="Arial"/>
        </w:rPr>
        <w:t>The</w:t>
      </w:r>
      <w:r w:rsidR="00720C13">
        <w:rPr>
          <w:rFonts w:ascii="Arial" w:hAnsi="Arial"/>
        </w:rPr>
        <w:t xml:space="preserve"> copy/paste f</w:t>
      </w:r>
      <w:r>
        <w:rPr>
          <w:rFonts w:ascii="Arial" w:hAnsi="Arial"/>
        </w:rPr>
        <w:t xml:space="preserve">iles are </w:t>
      </w:r>
      <w:r w:rsidR="00720C13">
        <w:rPr>
          <w:rFonts w:ascii="Arial" w:hAnsi="Arial"/>
        </w:rPr>
        <w:t>located in the virtual image at</w:t>
      </w:r>
      <w:r>
        <w:rPr>
          <w:rFonts w:ascii="Arial" w:hAnsi="Arial"/>
        </w:rPr>
        <w:t xml:space="preserve"> </w:t>
      </w:r>
      <w:r w:rsidRPr="00720C13">
        <w:rPr>
          <w:rFonts w:ascii="Arial" w:hAnsi="Arial"/>
          <w:b/>
          <w:bCs/>
          <w:i/>
          <w:iCs/>
        </w:rPr>
        <w:t>C:\CICSLAB\CopyPasteFiles</w:t>
      </w:r>
      <w:r>
        <w:rPr>
          <w:rFonts w:ascii="Arial" w:hAnsi="Arial"/>
        </w:rPr>
        <w:t xml:space="preserve">.  </w:t>
      </w:r>
    </w:p>
    <w:p w14:paraId="0531A31A" w14:textId="3548727F" w:rsidR="00724ADE" w:rsidRDefault="00724ADE">
      <w:pPr>
        <w:rPr>
          <w:rFonts w:ascii="Arial" w:hAnsi="Arial" w:cs="Arial"/>
          <w:b/>
          <w:bCs/>
          <w:color w:val="000000"/>
          <w:sz w:val="24"/>
        </w:rPr>
      </w:pPr>
      <w:r>
        <w:rPr>
          <w:rFonts w:ascii="Arial" w:hAnsi="Arial"/>
          <w:b/>
          <w:bCs/>
        </w:rPr>
        <w:br w:type="page"/>
      </w:r>
    </w:p>
    <w:p w14:paraId="375D4F80"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(z/OS Userids, Password, Port, etc)</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&lt;zOS_userid&gt;.CICSLAB.UTIL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&lt;zOS_userid&gt;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&lt;zOS_Password&gt;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&lt;CICS_Port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&lt;Servlet_JSP_Port&gt;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&lt;zOS_DNS_Name&gt;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Cntl-Enter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9"/>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20"/>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1"/>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2"/>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CtrlShift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3"/>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4"/>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724ADE">
      <w:headerReference w:type="default" r:id="rId25"/>
      <w:footerReference w:type="default" r:id="rId26"/>
      <w:headerReference w:type="first" r:id="rId27"/>
      <w:footerReference w:type="first" r:id="rId28"/>
      <w:type w:val="continuous"/>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A045F" w14:textId="77777777" w:rsidR="00ED1E86" w:rsidRDefault="00ED1E86">
      <w:r>
        <w:separator/>
      </w:r>
    </w:p>
    <w:p w14:paraId="4396784B" w14:textId="77777777" w:rsidR="00ED1E86" w:rsidRDefault="00ED1E86"/>
  </w:endnote>
  <w:endnote w:type="continuationSeparator" w:id="0">
    <w:p w14:paraId="3607EFE4" w14:textId="77777777" w:rsidR="00ED1E86" w:rsidRDefault="00ED1E86">
      <w:r>
        <w:continuationSeparator/>
      </w:r>
    </w:p>
    <w:p w14:paraId="698ABE7D" w14:textId="77777777" w:rsidR="00ED1E86" w:rsidRDefault="00ED1E86"/>
  </w:endnote>
  <w:endnote w:type="continuationNotice" w:id="1">
    <w:p w14:paraId="383B25E0" w14:textId="77777777" w:rsidR="00ED1E86" w:rsidRDefault="00ED1E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040B0E97-1866-4617-97C0-6C39E564BB01}"/>
    <w:embedBold r:id="rId2" w:fontKey="{6558119D-D140-4B33-B39E-1B03870EA96B}"/>
    <w:embedItalic r:id="rId3" w:fontKey="{3269BA4C-6084-480F-A90A-F766ED76F3C4}"/>
  </w:font>
  <w:font w:name="Calibri">
    <w:panose1 w:val="020F0502020204030204"/>
    <w:charset w:val="00"/>
    <w:family w:val="swiss"/>
    <w:pitch w:val="variable"/>
    <w:sig w:usb0="E4002EFF" w:usb1="C200247B" w:usb2="00000009" w:usb3="00000000" w:csb0="000001FF" w:csb1="00000000"/>
    <w:embedRegular r:id="rId4" w:fontKey="{DC0C31B6-A798-4A1F-80F8-ECB437E3ECAC}"/>
    <w:embedBold r:id="rId5" w:fontKey="{1B5E6785-A0D9-46BC-B1CA-A2DA535D86CB}"/>
  </w:font>
  <w:font w:name="Tahoma">
    <w:panose1 w:val="020B0604030504040204"/>
    <w:charset w:val="00"/>
    <w:family w:val="swiss"/>
    <w:pitch w:val="variable"/>
    <w:sig w:usb0="E1002EFF" w:usb1="C000605B" w:usb2="00000029" w:usb3="00000000" w:csb0="000101FF" w:csb1="00000000"/>
    <w:embedRegular r:id="rId6" w:fontKey="{7E9ECBEF-8B3A-46B8-A23B-179EC953CAEC}"/>
  </w:font>
  <w:font w:name="Cambria">
    <w:panose1 w:val="02040503050406030204"/>
    <w:charset w:val="00"/>
    <w:family w:val="roman"/>
    <w:pitch w:val="variable"/>
    <w:sig w:usb0="E00006FF" w:usb1="420024FF" w:usb2="02000000" w:usb3="00000000" w:csb0="0000019F" w:csb1="00000000"/>
    <w:embedBold r:id="rId7" w:fontKey="{210293CD-1A1F-4175-835D-CD837F2DD811}"/>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20A14253-BDD6-47D8-A468-FED3FCD3A44C}"/>
    <w:embedBold r:id="rId9" w:fontKey="{F9F14CE0-C8D2-456A-88B1-027BF28829CC}"/>
  </w:font>
  <w:font w:name="Calibri Light">
    <w:panose1 w:val="020F0302020204030204"/>
    <w:charset w:val="00"/>
    <w:family w:val="swiss"/>
    <w:pitch w:val="variable"/>
    <w:sig w:usb0="E4002EFF" w:usb1="C200247B" w:usb2="00000009" w:usb3="00000000" w:csb0="000001FF" w:csb1="00000000"/>
    <w:embedRegular r:id="rId10" w:fontKey="{1BD4C1F1-2F81-4078-8FC7-4C7D00D5EEF3}"/>
    <w:embedBold r:id="rId11" w:fontKey="{C21F1A56-14D3-4D9A-B132-1E9F33642115}"/>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2" w:fontKey="{D0A594DF-B153-428A-8722-7C278DCE7CDF}"/>
  </w:font>
  <w:font w:name="IBM Plex Sans SmBld">
    <w:panose1 w:val="020B0703050203000203"/>
    <w:charset w:val="00"/>
    <w:family w:val="swiss"/>
    <w:pitch w:val="variable"/>
    <w:sig w:usb0="A00002EF" w:usb1="5000203B" w:usb2="00000000" w:usb3="00000000" w:csb0="0000019F" w:csb1="00000000"/>
    <w:embedBold r:id="rId13" w:fontKey="{1370EDBA-2E5E-4E20-B467-F3D05589B2FF}"/>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9882D" w14:textId="77777777" w:rsidR="00ED1E86" w:rsidRDefault="00ED1E86">
      <w:r>
        <w:separator/>
      </w:r>
    </w:p>
    <w:p w14:paraId="375A09DA" w14:textId="77777777" w:rsidR="00ED1E86" w:rsidRDefault="00ED1E86"/>
  </w:footnote>
  <w:footnote w:type="continuationSeparator" w:id="0">
    <w:p w14:paraId="62ED7E74" w14:textId="77777777" w:rsidR="00ED1E86" w:rsidRDefault="00ED1E86">
      <w:r>
        <w:continuationSeparator/>
      </w:r>
    </w:p>
    <w:p w14:paraId="4C1926B2" w14:textId="77777777" w:rsidR="00ED1E86" w:rsidRDefault="00ED1E86"/>
  </w:footnote>
  <w:footnote w:type="continuationNotice" w:id="1">
    <w:p w14:paraId="7FF9185F" w14:textId="77777777" w:rsidR="00ED1E86" w:rsidRDefault="00ED1E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8CE"/>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B86"/>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377C"/>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287"/>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354"/>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EF"/>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C13"/>
    <w:rsid w:val="00720FFC"/>
    <w:rsid w:val="00721135"/>
    <w:rsid w:val="00721170"/>
    <w:rsid w:val="0072153E"/>
    <w:rsid w:val="0072173A"/>
    <w:rsid w:val="00721E18"/>
    <w:rsid w:val="007226EF"/>
    <w:rsid w:val="007227AC"/>
    <w:rsid w:val="00722B51"/>
    <w:rsid w:val="007233DD"/>
    <w:rsid w:val="00723918"/>
    <w:rsid w:val="00723EA0"/>
    <w:rsid w:val="00724888"/>
    <w:rsid w:val="00724ADE"/>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2D3"/>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B81"/>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8B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00F"/>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D79"/>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01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6"/>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hyperlink" Target="https://emitchj.github.io/WSC-CICSzVA-Registration/a"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2.xml"/><Relationship Id="rId10" Type="http://schemas.openxmlformats.org/officeDocument/2006/relationships/hyperlink" Target="mailto:lcompton@us.ibm.co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customXml/itemProps2.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107</TotalTime>
  <Pages>10</Pages>
  <Words>1224</Words>
  <Characters>6980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8188</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12</cp:revision>
  <cp:lastPrinted>2024-06-28T17:45:00Z</cp:lastPrinted>
  <dcterms:created xsi:type="dcterms:W3CDTF">2024-06-28T16:30:00Z</dcterms:created>
  <dcterms:modified xsi:type="dcterms:W3CDTF">2024-08-01T14:22:00Z</dcterms:modified>
</cp:coreProperties>
</file>